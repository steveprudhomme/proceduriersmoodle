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B" w:rsidRDefault="00DA416B" w:rsidP="007B08BB">
      <w:r>
        <w:t xml:space="preserve">TITRE : </w:t>
      </w:r>
      <w:r w:rsidR="002217F6">
        <w:t xml:space="preserve">Tutoriel </w:t>
      </w:r>
      <w:r w:rsidR="004E3034">
        <w:t>—</w:t>
      </w:r>
      <w:r w:rsidR="002217F6">
        <w:t xml:space="preserve"> Moodle </w:t>
      </w:r>
      <w:r w:rsidR="004E3034">
        <w:t>— permettre</w:t>
      </w:r>
      <w:r w:rsidR="002217F6">
        <w:t xml:space="preserve"> l’accès à une ressource ou une activité lors de la réussite d’une activité</w:t>
      </w:r>
    </w:p>
    <w:p w:rsidR="00026231" w:rsidRDefault="00C836DD" w:rsidP="007B08BB">
      <w:r>
        <w:t>ÉTAPES</w:t>
      </w:r>
      <w:r w:rsidR="004E3034">
        <w:t> :</w:t>
      </w:r>
      <w:r>
        <w:t xml:space="preserve"> </w:t>
      </w:r>
    </w:p>
    <w:p w:rsidR="007B08BB" w:rsidRDefault="002217F6" w:rsidP="007B08BB">
      <w:pPr>
        <w:pStyle w:val="Paragraphedeliste"/>
        <w:numPr>
          <w:ilvl w:val="0"/>
          <w:numId w:val="3"/>
        </w:numPr>
      </w:pPr>
      <w:r>
        <w:t xml:space="preserve">Sur la ressource ou l’activité, cliquer sur : </w:t>
      </w:r>
      <w:r w:rsidR="004E3034">
        <w:t>« </w:t>
      </w:r>
      <w:r>
        <w:t>Modifier</w:t>
      </w:r>
      <w:r w:rsidR="004E3034">
        <w:t> »</w:t>
      </w:r>
    </w:p>
    <w:p w:rsidR="002217F6" w:rsidRDefault="002217F6" w:rsidP="007B08BB">
      <w:pPr>
        <w:pStyle w:val="Paragraphedeliste"/>
        <w:numPr>
          <w:ilvl w:val="0"/>
          <w:numId w:val="3"/>
        </w:numPr>
      </w:pPr>
      <w:r>
        <w:t xml:space="preserve">Cliquer sur : </w:t>
      </w:r>
      <w:r w:rsidR="004E3034">
        <w:t>« </w:t>
      </w:r>
      <w:r>
        <w:t>Paramètres</w:t>
      </w:r>
      <w:r w:rsidR="004E3034">
        <w:t> »</w:t>
      </w:r>
    </w:p>
    <w:p w:rsidR="002217F6" w:rsidRDefault="002217F6" w:rsidP="007B08BB">
      <w:pPr>
        <w:pStyle w:val="Paragraphedeliste"/>
        <w:numPr>
          <w:ilvl w:val="0"/>
          <w:numId w:val="3"/>
        </w:numPr>
      </w:pPr>
      <w:r>
        <w:t xml:space="preserve">Dans la section </w:t>
      </w:r>
      <w:r w:rsidR="004E3034">
        <w:t>« </w:t>
      </w:r>
      <w:r>
        <w:t>Restreindre la disponibilité</w:t>
      </w:r>
      <w:r w:rsidR="004E3034">
        <w:t> »</w:t>
      </w:r>
      <w:r>
        <w:t xml:space="preserve">, cliquer sur le bouton : </w:t>
      </w:r>
      <w:r w:rsidR="004E3034">
        <w:t>« </w:t>
      </w:r>
      <w:r>
        <w:t>Ajouter une restriction</w:t>
      </w:r>
      <w:r w:rsidR="004E3034">
        <w:t> »</w:t>
      </w:r>
    </w:p>
    <w:p w:rsidR="002217F6" w:rsidRDefault="002217F6" w:rsidP="007B08BB">
      <w:pPr>
        <w:pStyle w:val="Paragraphedeliste"/>
        <w:numPr>
          <w:ilvl w:val="0"/>
          <w:numId w:val="3"/>
        </w:numPr>
      </w:pPr>
      <w:r>
        <w:t xml:space="preserve">Cliquer sur le bouton : </w:t>
      </w:r>
      <w:r w:rsidR="004E3034">
        <w:t>« </w:t>
      </w:r>
      <w:r>
        <w:t>Achèvement d’activité</w:t>
      </w:r>
      <w:r w:rsidR="004E3034">
        <w:t> »</w:t>
      </w:r>
    </w:p>
    <w:p w:rsidR="002217F6" w:rsidRDefault="004E3034" w:rsidP="007B08BB">
      <w:pPr>
        <w:pStyle w:val="Paragraphedeliste"/>
        <w:numPr>
          <w:ilvl w:val="0"/>
          <w:numId w:val="3"/>
        </w:numPr>
      </w:pPr>
      <w:r>
        <w:t>Configurez-la</w:t>
      </w:r>
      <w:r w:rsidR="002217F6">
        <w:t xml:space="preserve"> : </w:t>
      </w:r>
      <w:r>
        <w:t>« </w:t>
      </w:r>
      <w:r w:rsidR="002217F6">
        <w:t>Restriction d’accès</w:t>
      </w:r>
      <w:r>
        <w:t> »</w:t>
      </w:r>
      <w:r w:rsidR="002217F6">
        <w:t xml:space="preserve"> de la manière suivante :</w:t>
      </w:r>
    </w:p>
    <w:p w:rsidR="002217F6" w:rsidRDefault="004E3034" w:rsidP="002217F6">
      <w:pPr>
        <w:pStyle w:val="Paragraphedeliste"/>
        <w:numPr>
          <w:ilvl w:val="1"/>
          <w:numId w:val="3"/>
        </w:numPr>
      </w:pPr>
      <w:r>
        <w:t>« </w:t>
      </w:r>
      <w:r w:rsidR="002217F6">
        <w:t>L’étudiant *</w:t>
      </w:r>
      <w:r w:rsidR="002217F6" w:rsidRPr="002217F6">
        <w:rPr>
          <w:b/>
        </w:rPr>
        <w:t>doit</w:t>
      </w:r>
      <w:r w:rsidR="002217F6">
        <w:rPr>
          <w:b/>
        </w:rPr>
        <w:t xml:space="preserve">* </w:t>
      </w:r>
      <w:r w:rsidR="002217F6">
        <w:t>remplir les conditions suivantes</w:t>
      </w:r>
      <w:r>
        <w:t> »</w:t>
      </w:r>
      <w:r w:rsidR="002217F6">
        <w:t>.</w:t>
      </w:r>
    </w:p>
    <w:p w:rsidR="002217F6" w:rsidRPr="002217F6" w:rsidRDefault="002217F6" w:rsidP="002217F6">
      <w:pPr>
        <w:pStyle w:val="Paragraphedeliste"/>
        <w:numPr>
          <w:ilvl w:val="1"/>
          <w:numId w:val="3"/>
        </w:numPr>
      </w:pPr>
      <w:r>
        <w:t>L’achèvement d’activité le *</w:t>
      </w:r>
      <w:r w:rsidRPr="002217F6">
        <w:rPr>
          <w:b/>
        </w:rPr>
        <w:t>nom de la ressource</w:t>
      </w:r>
      <w:r>
        <w:rPr>
          <w:b/>
        </w:rPr>
        <w:t>*</w:t>
      </w:r>
      <w:r>
        <w:t xml:space="preserve"> </w:t>
      </w:r>
      <w:r w:rsidRPr="002217F6">
        <w:rPr>
          <w:b/>
        </w:rPr>
        <w:t>*doit être marqué comme terminé*</w:t>
      </w:r>
      <w:r w:rsidR="004E3034">
        <w:rPr>
          <w:b/>
        </w:rPr>
        <w:t> »</w:t>
      </w:r>
      <w:r>
        <w:rPr>
          <w:b/>
        </w:rPr>
        <w:t>.</w:t>
      </w:r>
    </w:p>
    <w:p w:rsidR="002217F6" w:rsidRDefault="002217F6" w:rsidP="002217F6">
      <w:pPr>
        <w:pStyle w:val="Paragraphedeliste"/>
        <w:numPr>
          <w:ilvl w:val="0"/>
          <w:numId w:val="3"/>
        </w:numPr>
      </w:pPr>
      <w:r>
        <w:t>Cliquer sur le bouton </w:t>
      </w:r>
      <w:r w:rsidR="004E3034">
        <w:t>: « </w:t>
      </w:r>
      <w:r>
        <w:t>Enregistrer et revenir au cours</w:t>
      </w:r>
      <w:r w:rsidR="004E3034">
        <w:t> »</w:t>
      </w:r>
      <w:r>
        <w:t>.</w:t>
      </w:r>
    </w:p>
    <w:p w:rsidR="002217F6" w:rsidRDefault="002217F6" w:rsidP="002217F6">
      <w:pPr>
        <w:pStyle w:val="Paragraphedeliste"/>
        <w:numPr>
          <w:ilvl w:val="0"/>
          <w:numId w:val="3"/>
        </w:numPr>
      </w:pPr>
      <w:r>
        <w:t xml:space="preserve">Sur l’activité qui doit être terminée pour accéder à la ressource, cliquer sur </w:t>
      </w:r>
      <w:r w:rsidR="004E3034">
        <w:t>« </w:t>
      </w:r>
      <w:r>
        <w:t>Modifier</w:t>
      </w:r>
      <w:r w:rsidR="004E3034">
        <w:t> »</w:t>
      </w:r>
    </w:p>
    <w:p w:rsidR="002217F6" w:rsidRDefault="002217F6" w:rsidP="002217F6">
      <w:pPr>
        <w:pStyle w:val="Paragraphedeliste"/>
        <w:numPr>
          <w:ilvl w:val="0"/>
          <w:numId w:val="3"/>
        </w:numPr>
      </w:pPr>
      <w:r>
        <w:t xml:space="preserve">Cliquer sur : </w:t>
      </w:r>
      <w:r w:rsidR="004E3034">
        <w:t>« </w:t>
      </w:r>
      <w:r>
        <w:t>Paramètres</w:t>
      </w:r>
      <w:r w:rsidR="004E3034">
        <w:t> »</w:t>
      </w:r>
    </w:p>
    <w:p w:rsidR="002217F6" w:rsidRDefault="002217F6" w:rsidP="002217F6">
      <w:pPr>
        <w:pStyle w:val="Paragraphedeliste"/>
        <w:numPr>
          <w:ilvl w:val="0"/>
          <w:numId w:val="3"/>
        </w:numPr>
      </w:pPr>
      <w:r>
        <w:t xml:space="preserve">Dans la section </w:t>
      </w:r>
      <w:r w:rsidR="004E3034">
        <w:t>« </w:t>
      </w:r>
      <w:r>
        <w:t>Achèvement d’activité</w:t>
      </w:r>
      <w:r w:rsidR="004E3034">
        <w:t> »</w:t>
      </w:r>
      <w:r>
        <w:t xml:space="preserve">, sélectionner dans : </w:t>
      </w:r>
      <w:r w:rsidR="004E3034">
        <w:t>« </w:t>
      </w:r>
      <w:r>
        <w:t>Suivi de l’achèvement</w:t>
      </w:r>
      <w:r w:rsidR="004E3034">
        <w:t> »</w:t>
      </w:r>
      <w:r>
        <w:t xml:space="preserve"> : </w:t>
      </w:r>
      <w:r w:rsidR="004E3034">
        <w:t>« </w:t>
      </w:r>
      <w:r>
        <w:t>Afficher l’activité comme terminée dès que les conditions sont remplies</w:t>
      </w:r>
      <w:r w:rsidR="004E3034">
        <w:t> »</w:t>
      </w:r>
      <w:r>
        <w:t xml:space="preserve">. </w:t>
      </w:r>
    </w:p>
    <w:p w:rsidR="002217F6" w:rsidRDefault="004E3034" w:rsidP="002217F6">
      <w:pPr>
        <w:pStyle w:val="Paragraphedeliste"/>
        <w:numPr>
          <w:ilvl w:val="0"/>
          <w:numId w:val="3"/>
        </w:numPr>
      </w:pPr>
      <w:r>
        <w:t>Cocher l’option : « Note requise »</w:t>
      </w:r>
    </w:p>
    <w:p w:rsidR="004E3034" w:rsidRDefault="004E3034" w:rsidP="002217F6">
      <w:pPr>
        <w:pStyle w:val="Paragraphedeliste"/>
        <w:numPr>
          <w:ilvl w:val="0"/>
          <w:numId w:val="3"/>
        </w:numPr>
      </w:pPr>
      <w:r>
        <w:t>Cocher l’option : « Requiert une note »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>Cliquer sur le bouton : « Enregistrer et revenir au cours ».</w:t>
      </w:r>
    </w:p>
    <w:p w:rsidR="004E3034" w:rsidRDefault="004E3034" w:rsidP="002217F6">
      <w:pPr>
        <w:pStyle w:val="Paragraphedeliste"/>
        <w:numPr>
          <w:ilvl w:val="0"/>
          <w:numId w:val="3"/>
        </w:numPr>
      </w:pPr>
      <w:r>
        <w:t>Dans votre cours Moodle, dans la palette : « Administration », cliquer sur l’icône de flèche : « Administration du cours »</w:t>
      </w:r>
    </w:p>
    <w:p w:rsidR="004E3034" w:rsidRDefault="004E3034" w:rsidP="002217F6">
      <w:pPr>
        <w:pStyle w:val="Paragraphedeliste"/>
        <w:numPr>
          <w:ilvl w:val="0"/>
          <w:numId w:val="3"/>
        </w:numPr>
      </w:pPr>
      <w:r>
        <w:t>Cliquer sur : « Notes »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>Dans la palette : « Administration », cliquer sur l’icône de flèche : « Administration du cours »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>Cliquer sur l’icône de flèche : « Réglages »</w:t>
      </w:r>
    </w:p>
    <w:p w:rsidR="004E3034" w:rsidRDefault="004E3034" w:rsidP="002217F6">
      <w:pPr>
        <w:pStyle w:val="Paragraphedeliste"/>
        <w:numPr>
          <w:ilvl w:val="0"/>
          <w:numId w:val="3"/>
        </w:numPr>
      </w:pPr>
      <w:r>
        <w:t>Cliquer sur : « Catégories et éléments »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 xml:space="preserve">Cliquer sur : « Modifier » à côté de </w:t>
      </w:r>
      <w:r w:rsidRPr="004E3034">
        <w:t>l’activité qui doit être terminée pour accéder à la ressource</w:t>
      </w:r>
      <w:r>
        <w:t>.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>Cliquer sur : « Paramètres »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>Dans la section : « Élément d’évaluation », cliquer sur : « Afficher plus… »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>Pour l’option : « Note pour passer », saisir la valeur de la note de passage désirée.</w:t>
      </w:r>
    </w:p>
    <w:p w:rsidR="004E3034" w:rsidRDefault="004E3034" w:rsidP="004E3034">
      <w:pPr>
        <w:pStyle w:val="Paragraphedeliste"/>
        <w:numPr>
          <w:ilvl w:val="0"/>
          <w:numId w:val="3"/>
        </w:numPr>
      </w:pPr>
      <w:r>
        <w:t>Cliquer sur : « Enregistrer les changements ».</w:t>
      </w:r>
    </w:p>
    <w:p w:rsidR="007B08BB" w:rsidRDefault="007B08BB" w:rsidP="007B08BB">
      <w:r>
        <w:t xml:space="preserve">Réalisation : Steve Prud’Homme, Conseiller </w:t>
      </w:r>
      <w:r w:rsidR="00C836DD">
        <w:t>technopédagogique</w:t>
      </w:r>
      <w:r>
        <w:t xml:space="preserve"> à la Commission scolaire de Laval. </w:t>
      </w:r>
      <w:r>
        <w:br/>
        <w:t xml:space="preserve">Courriel : </w:t>
      </w:r>
      <w:hyperlink r:id="rId6" w:history="1">
        <w:r w:rsidRPr="00587C73">
          <w:rPr>
            <w:rStyle w:val="Lienhypertexte"/>
          </w:rPr>
          <w:t>sprudhomme@cslaval.qc.ca</w:t>
        </w:r>
      </w:hyperlink>
      <w:r>
        <w:t xml:space="preserve"> </w:t>
      </w:r>
      <w:hyperlink r:id="rId7" w:history="1">
        <w:r w:rsidRPr="00587C73">
          <w:rPr>
            <w:rStyle w:val="Lienhypertexte"/>
          </w:rPr>
          <w:t>sprudhom@gmail.com</w:t>
        </w:r>
      </w:hyperlink>
      <w:r>
        <w:br/>
        <w:t xml:space="preserve">Base de </w:t>
      </w:r>
      <w:r w:rsidR="00C836DD">
        <w:t>connaissances </w:t>
      </w:r>
      <w:r>
        <w:t xml:space="preserve">: </w:t>
      </w:r>
      <w:hyperlink r:id="rId8" w:history="1">
        <w:r w:rsidR="00DC3B37" w:rsidRPr="00D35D4D">
          <w:rPr>
            <w:rStyle w:val="Lienhypertexte"/>
          </w:rPr>
          <w:t>http://steveprudhomme.com/support/knowledgebase.php?article=52</w:t>
        </w:r>
      </w:hyperlink>
    </w:p>
    <w:p w:rsidR="00DC3B37" w:rsidRDefault="00DC3B37" w:rsidP="00026231"/>
    <w:p w:rsidR="00026231" w:rsidRDefault="00C836DD" w:rsidP="00026231">
      <w:bookmarkStart w:id="0" w:name="_GoBack"/>
      <w:bookmarkEnd w:id="0"/>
      <w:r>
        <w:lastRenderedPageBreak/>
        <w:t>TRUC (S) </w:t>
      </w:r>
      <w:r w:rsidR="00026231">
        <w:t>:</w:t>
      </w:r>
    </w:p>
    <w:p w:rsidR="00026231" w:rsidRDefault="00026231" w:rsidP="007B08BB"/>
    <w:p w:rsidR="00026231" w:rsidRDefault="00026231" w:rsidP="00026231">
      <w:r>
        <w:t>MOTS CLÉS :</w:t>
      </w:r>
    </w:p>
    <w:p w:rsidR="00026231" w:rsidRDefault="00026231" w:rsidP="004E3034">
      <w:r>
        <w:t xml:space="preserve">Tutoriel, Didacticiel, </w:t>
      </w:r>
      <w:r w:rsidR="007B08BB">
        <w:t>Outil pédagogique en ligne</w:t>
      </w:r>
      <w:r>
        <w:t>,</w:t>
      </w:r>
      <w:r w:rsidR="007B08BB">
        <w:t xml:space="preserve"> E-learning, </w:t>
      </w:r>
      <w:r w:rsidR="004E3034">
        <w:t>Moodle, Moodle 2.8.3+,.ressource, activité, modifier, paramètres, restreindre la disponibilité, ajouter une restriction, a</w:t>
      </w:r>
      <w:r w:rsidR="008B010E">
        <w:t>chèvement d’activité, r</w:t>
      </w:r>
      <w:r w:rsidR="004E3034">
        <w:t>estriction d’accès</w:t>
      </w:r>
      <w:r w:rsidR="008B010E">
        <w:t xml:space="preserve">, </w:t>
      </w:r>
      <w:r w:rsidR="004E3034">
        <w:t>étudiant</w:t>
      </w:r>
      <w:r w:rsidR="008B010E">
        <w:t>, rem</w:t>
      </w:r>
      <w:r w:rsidR="004E3034">
        <w:t>plir les conditions</w:t>
      </w:r>
      <w:r w:rsidR="008B010E">
        <w:t xml:space="preserve">, terminé, terminée, </w:t>
      </w:r>
      <w:r w:rsidR="004E3034">
        <w:t>accéder à la res</w:t>
      </w:r>
      <w:r w:rsidR="008B010E">
        <w:t>source, s</w:t>
      </w:r>
      <w:r w:rsidR="004E3034">
        <w:t>uivi de l’achèvement</w:t>
      </w:r>
      <w:r w:rsidR="007448DE">
        <w:t>,</w:t>
      </w:r>
      <w:r w:rsidR="004E3034">
        <w:t xml:space="preserve"> </w:t>
      </w:r>
      <w:r w:rsidR="008B010E">
        <w:t>afficher</w:t>
      </w:r>
      <w:r w:rsidR="004E3034">
        <w:t xml:space="preserve"> l’activité comme terminée dès que </w:t>
      </w:r>
      <w:r w:rsidR="008B010E">
        <w:t>les conditions sont remplies, n</w:t>
      </w:r>
      <w:r w:rsidR="004E3034">
        <w:t>ote requise</w:t>
      </w:r>
      <w:r w:rsidR="008B010E">
        <w:t>, r</w:t>
      </w:r>
      <w:r w:rsidR="004E3034">
        <w:t>equiert une note</w:t>
      </w:r>
      <w:r w:rsidR="008B010E">
        <w:t xml:space="preserve">, </w:t>
      </w:r>
      <w:r w:rsidR="004E3034">
        <w:t xml:space="preserve">palette </w:t>
      </w:r>
      <w:r w:rsidR="008B010E">
        <w:t>a</w:t>
      </w:r>
      <w:r w:rsidR="004E3034">
        <w:t>dministration</w:t>
      </w:r>
      <w:r w:rsidR="008B010E">
        <w:t>, a</w:t>
      </w:r>
      <w:r w:rsidR="004E3034">
        <w:t>dministration du cours</w:t>
      </w:r>
      <w:r w:rsidR="008B010E">
        <w:t>, note, réglages, c</w:t>
      </w:r>
      <w:r w:rsidR="004E3034">
        <w:t>atégories et éléments</w:t>
      </w:r>
      <w:r w:rsidR="008B010E">
        <w:t>, é</w:t>
      </w:r>
      <w:r w:rsidR="004E3034">
        <w:t>lément d’évaluation</w:t>
      </w:r>
      <w:r w:rsidR="008B010E">
        <w:t>, a</w:t>
      </w:r>
      <w:r w:rsidR="004E3034">
        <w:t>fficher plus…</w:t>
      </w:r>
      <w:r w:rsidR="008B010E">
        <w:t xml:space="preserve">, </w:t>
      </w:r>
      <w:r w:rsidR="004E3034">
        <w:t>Note pour passer</w:t>
      </w:r>
    </w:p>
    <w:sectPr w:rsidR="000262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BF"/>
    <w:multiLevelType w:val="hybridMultilevel"/>
    <w:tmpl w:val="414427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4768"/>
    <w:multiLevelType w:val="hybridMultilevel"/>
    <w:tmpl w:val="AEC698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B23C8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F6"/>
    <w:rsid w:val="00026231"/>
    <w:rsid w:val="002003D4"/>
    <w:rsid w:val="002217F6"/>
    <w:rsid w:val="004E3034"/>
    <w:rsid w:val="00655A84"/>
    <w:rsid w:val="00670EA1"/>
    <w:rsid w:val="007448DE"/>
    <w:rsid w:val="007B08BB"/>
    <w:rsid w:val="008B010E"/>
    <w:rsid w:val="00A2223E"/>
    <w:rsid w:val="00C836DD"/>
    <w:rsid w:val="00DA416B"/>
    <w:rsid w:val="00DC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prudhomme.com/support/knowledgebase.php?article=52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prudh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rudhomme@cslaval.qc.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udhomme\Dropbox\PROJETS\CP\PROJETS\Projet%20de%20base%20de%20connaissances\Gabarit%20Base%20de%20connaissances\Base%20de%20connaissance%20-%20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de connaissance - Modèle.dot</Template>
  <TotalTime>95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2732</CharactersWithSpaces>
  <SharedDoc>false</SharedDoc>
  <HLinks>
    <vt:vector size="12" baseType="variant">
      <vt:variant>
        <vt:i4>7143491</vt:i4>
      </vt:variant>
      <vt:variant>
        <vt:i4>3</vt:i4>
      </vt:variant>
      <vt:variant>
        <vt:i4>0</vt:i4>
      </vt:variant>
      <vt:variant>
        <vt:i4>5</vt:i4>
      </vt:variant>
      <vt:variant>
        <vt:lpwstr>mailto:sprudhom@gmail.com</vt:lpwstr>
      </vt:variant>
      <vt:variant>
        <vt:lpwstr/>
      </vt:variant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mailto:sprudhomme@cslaval.qc.ca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2015-09-18T12:42:00Z</dcterms:created>
  <dcterms:modified xsi:type="dcterms:W3CDTF">2015-09-18T14:21:00Z</dcterms:modified>
</cp:coreProperties>
</file>