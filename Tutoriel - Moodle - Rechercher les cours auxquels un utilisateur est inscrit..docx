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B" w:rsidRDefault="00DA416B" w:rsidP="007B08BB">
      <w:r>
        <w:t xml:space="preserve">TITRE : </w:t>
      </w:r>
      <w:r w:rsidR="00CA62AF">
        <w:t>Tutoriel - Moodle - Rechercher les cours auxquels un utilisateur est inscrit.</w:t>
      </w:r>
    </w:p>
    <w:p w:rsidR="00026231" w:rsidRDefault="00C836DD" w:rsidP="007B08BB">
      <w:r>
        <w:t>ÉTAPES</w:t>
      </w:r>
      <w:r w:rsidR="00CA62AF">
        <w:t> :</w:t>
      </w:r>
      <w:r>
        <w:t xml:space="preserve"> </w:t>
      </w:r>
    </w:p>
    <w:p w:rsidR="007B08BB" w:rsidRDefault="003610A2" w:rsidP="007B08BB">
      <w:pPr>
        <w:pStyle w:val="Paragraphedeliste"/>
        <w:numPr>
          <w:ilvl w:val="0"/>
          <w:numId w:val="3"/>
        </w:numPr>
      </w:pPr>
      <w:r>
        <w:t xml:space="preserve">Dans Moodle, dans la palette : </w:t>
      </w:r>
      <w:r w:rsidR="00CA62AF">
        <w:t>« </w:t>
      </w:r>
      <w:r>
        <w:t>ADMINISTRATION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 xml:space="preserve">Cliquer sur l’icône triangulaire ou en forme de flèche à côté </w:t>
      </w:r>
      <w:r w:rsidR="00CA62AF">
        <w:t>de</w:t>
      </w:r>
      <w:r>
        <w:t xml:space="preserve"> : </w:t>
      </w:r>
      <w:r w:rsidR="00CA62AF">
        <w:t>« </w:t>
      </w:r>
      <w:r>
        <w:t>Administration du site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 xml:space="preserve"> </w:t>
      </w:r>
      <w:r>
        <w:t xml:space="preserve">Cliquer sur l’icône triangulaire ou en forme de flèche à côté </w:t>
      </w:r>
      <w:r w:rsidR="00CA62AF">
        <w:t>de</w:t>
      </w:r>
      <w:r>
        <w:t xml:space="preserve"> : </w:t>
      </w:r>
      <w:r w:rsidR="00CA62AF">
        <w:t>« </w:t>
      </w:r>
      <w:r>
        <w:t>Utilisateurs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>Cliquer sur l’icône triangulaire ou en forme de flèche à côté</w:t>
      </w:r>
      <w:r w:rsidR="00CA62AF">
        <w:t> :</w:t>
      </w:r>
      <w:r>
        <w:t xml:space="preserve"> </w:t>
      </w:r>
      <w:r w:rsidR="00CA62AF">
        <w:t>« </w:t>
      </w:r>
      <w:r>
        <w:t>Comptes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 xml:space="preserve">Cliquer sur </w:t>
      </w:r>
      <w:r w:rsidR="00CA62AF">
        <w:t>« </w:t>
      </w:r>
      <w:r>
        <w:t>Liste des utilisateurs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>Saisir le nom de l’utilisateur recherché.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 xml:space="preserve">Cliquer sur le bouton : </w:t>
      </w:r>
      <w:r w:rsidR="00CA62AF">
        <w:t>« </w:t>
      </w:r>
      <w:r>
        <w:t>Ajouter filtre</w:t>
      </w:r>
      <w:r w:rsidR="00CA62AF">
        <w:t> »</w:t>
      </w:r>
      <w:r>
        <w:t>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>Cliquer sur le nom de la personne qui s’affiche comme un résultat.</w:t>
      </w:r>
    </w:p>
    <w:p w:rsidR="003610A2" w:rsidRDefault="003610A2" w:rsidP="007B08BB">
      <w:pPr>
        <w:pStyle w:val="Paragraphedeliste"/>
        <w:numPr>
          <w:ilvl w:val="0"/>
          <w:numId w:val="3"/>
        </w:numPr>
      </w:pPr>
      <w:r>
        <w:t>Si vous recherchez les cours auxquels la personne est inscrite :</w:t>
      </w:r>
    </w:p>
    <w:p w:rsidR="00CA62AF" w:rsidRDefault="003610A2" w:rsidP="00CA62AF">
      <w:pPr>
        <w:pStyle w:val="Paragraphedeliste"/>
        <w:numPr>
          <w:ilvl w:val="1"/>
          <w:numId w:val="3"/>
        </w:numPr>
      </w:pPr>
      <w:r>
        <w:t xml:space="preserve">Dans la </w:t>
      </w:r>
      <w:r w:rsidR="00CA62AF">
        <w:t>palette : « </w:t>
      </w:r>
      <w:r>
        <w:t>NAVIGATION</w:t>
      </w:r>
      <w:r w:rsidR="00CA62AF">
        <w:t> »</w:t>
      </w:r>
      <w:r>
        <w:t>.</w:t>
      </w:r>
    </w:p>
    <w:p w:rsidR="00CA62AF" w:rsidRPr="00CA62AF" w:rsidRDefault="00CA62AF" w:rsidP="00CA62AF">
      <w:pPr>
        <w:pStyle w:val="Paragraphedeliste"/>
        <w:numPr>
          <w:ilvl w:val="1"/>
          <w:numId w:val="3"/>
        </w:numPr>
      </w:pPr>
      <w:r w:rsidRPr="00CA62AF">
        <w:t>Cliquer sur l’icône triangulaire ou en forme de flèche à côté</w:t>
      </w:r>
      <w:r>
        <w:t> :</w:t>
      </w:r>
      <w:r w:rsidRPr="00CA62AF">
        <w:t xml:space="preserve"> </w:t>
      </w:r>
      <w:r>
        <w:t>« Utilisateurs »</w:t>
      </w:r>
      <w:r w:rsidRPr="00CA62AF">
        <w:t>.</w:t>
      </w:r>
    </w:p>
    <w:p w:rsidR="00CA62AF" w:rsidRPr="00CA62AF" w:rsidRDefault="00CA62AF" w:rsidP="00CA62AF">
      <w:pPr>
        <w:pStyle w:val="Paragraphedeliste"/>
        <w:numPr>
          <w:ilvl w:val="1"/>
          <w:numId w:val="3"/>
        </w:numPr>
      </w:pPr>
      <w:r w:rsidRPr="00CA62AF">
        <w:t>Cliquer sur l’icône triangulaire</w:t>
      </w:r>
      <w:r>
        <w:t xml:space="preserve"> ou en forme de flèche à côté précédente le nom de l’utilisateur que vous avez cliqué.</w:t>
      </w:r>
    </w:p>
    <w:p w:rsidR="00CA62AF" w:rsidRPr="00CA62AF" w:rsidRDefault="00CA62AF" w:rsidP="00CA62AF">
      <w:pPr>
        <w:pStyle w:val="Paragraphedeliste"/>
        <w:numPr>
          <w:ilvl w:val="1"/>
          <w:numId w:val="3"/>
        </w:numPr>
      </w:pPr>
      <w:r w:rsidRPr="00CA62AF">
        <w:t>Cliquer sur l’icône triangulaire ou en forme de flèche à côté</w:t>
      </w:r>
      <w:r>
        <w:t> :</w:t>
      </w:r>
      <w:r w:rsidRPr="00CA62AF">
        <w:t xml:space="preserve"> </w:t>
      </w:r>
      <w:r>
        <w:t>« Cours »</w:t>
      </w:r>
      <w:r w:rsidRPr="00CA62AF">
        <w:t>.</w:t>
      </w:r>
    </w:p>
    <w:p w:rsidR="007B08BB" w:rsidRDefault="007B08BB" w:rsidP="007B08BB">
      <w:r>
        <w:t xml:space="preserve">Réalisation : Steve Prud’Homme, Conseiller </w:t>
      </w:r>
      <w:r w:rsidR="00C836DD">
        <w:t>technopédagogique</w:t>
      </w:r>
      <w:r>
        <w:t xml:space="preserve"> à la Commission scolaire de Laval. </w:t>
      </w:r>
      <w:r>
        <w:br/>
        <w:t xml:space="preserve">Courriel : </w:t>
      </w:r>
      <w:hyperlink r:id="rId7" w:history="1">
        <w:r w:rsidRPr="00587C73">
          <w:rPr>
            <w:rStyle w:val="Lienhypertexte"/>
          </w:rPr>
          <w:t>sprudhomme@cslaval.qc.ca</w:t>
        </w:r>
      </w:hyperlink>
      <w:r>
        <w:t xml:space="preserve"> </w:t>
      </w:r>
      <w:hyperlink r:id="rId8" w:history="1">
        <w:r w:rsidRPr="00587C73">
          <w:rPr>
            <w:rStyle w:val="Lienhypertexte"/>
          </w:rPr>
          <w:t>sprudhom@gmail.com</w:t>
        </w:r>
      </w:hyperlink>
      <w:r>
        <w:br/>
        <w:t xml:space="preserve">Base de </w:t>
      </w:r>
      <w:r w:rsidR="00C836DD">
        <w:t>connaissances </w:t>
      </w:r>
      <w:r>
        <w:t xml:space="preserve">: </w:t>
      </w:r>
      <w:hyperlink r:id="rId9" w:history="1">
        <w:r w:rsidR="00EF0757" w:rsidRPr="00EF6DBF">
          <w:rPr>
            <w:rStyle w:val="Lienhypertexte"/>
          </w:rPr>
          <w:t>http://steveprudhomme.com/support/knowledgebase.php?article=50</w:t>
        </w:r>
      </w:hyperlink>
    </w:p>
    <w:p w:rsidR="00026231" w:rsidRDefault="00C836DD" w:rsidP="00026231">
      <w:r>
        <w:t>TRUC (S) </w:t>
      </w:r>
      <w:r w:rsidR="00026231">
        <w:t>:</w:t>
      </w:r>
    </w:p>
    <w:p w:rsidR="00026231" w:rsidRDefault="00026231" w:rsidP="007B08BB"/>
    <w:p w:rsidR="00026231" w:rsidRDefault="00026231" w:rsidP="00026231">
      <w:r>
        <w:t>MOTS CLÉS :</w:t>
      </w:r>
    </w:p>
    <w:p w:rsidR="00026231" w:rsidRDefault="00026231" w:rsidP="00CA62AF">
      <w:bookmarkStart w:id="0" w:name="_GoBack"/>
      <w:r>
        <w:t xml:space="preserve">Tutoriel, Didacticiel, </w:t>
      </w:r>
      <w:r w:rsidR="007B08BB">
        <w:t>Outil pédagogique en ligne</w:t>
      </w:r>
      <w:r>
        <w:t>,</w:t>
      </w:r>
      <w:r w:rsidR="00CA62AF">
        <w:t xml:space="preserve"> E-learning,</w:t>
      </w:r>
      <w:r w:rsidR="00CA62AF">
        <w:t xml:space="preserve"> Moodle, </w:t>
      </w:r>
      <w:r w:rsidR="00CA62AF">
        <w:t>Palette, A</w:t>
      </w:r>
      <w:r w:rsidR="00CA62AF">
        <w:t>DMINISTRATION</w:t>
      </w:r>
      <w:r w:rsidR="00CA62AF">
        <w:t>,</w:t>
      </w:r>
      <w:r w:rsidR="00CA62AF">
        <w:t xml:space="preserve"> Administration du site</w:t>
      </w:r>
      <w:r w:rsidR="00CA62AF">
        <w:t>,</w:t>
      </w:r>
      <w:r w:rsidR="00CA62AF">
        <w:t xml:space="preserve"> Utilisateurs</w:t>
      </w:r>
      <w:r w:rsidR="00CA62AF">
        <w:t>,</w:t>
      </w:r>
      <w:r w:rsidR="00CA62AF">
        <w:t xml:space="preserve"> Comptes</w:t>
      </w:r>
      <w:r w:rsidR="00CA62AF">
        <w:t>, Liste des utilisateurs, nom de l’utilisateur recherché, ajouter</w:t>
      </w:r>
      <w:r w:rsidR="00CA62AF">
        <w:t xml:space="preserve"> filtre</w:t>
      </w:r>
      <w:r w:rsidR="00CA62AF">
        <w:t xml:space="preserve">, </w:t>
      </w:r>
      <w:r w:rsidR="00CA62AF">
        <w:t>nom de la personne</w:t>
      </w:r>
      <w:r w:rsidR="00CA62AF">
        <w:t>, résultat, rechercher</w:t>
      </w:r>
      <w:r w:rsidR="00CA62AF">
        <w:t xml:space="preserve"> les cours</w:t>
      </w:r>
      <w:r w:rsidR="00CA62AF">
        <w:t>, recherche, cours, personne est inscrite, NAVIGATION,</w:t>
      </w:r>
      <w:bookmarkEnd w:id="0"/>
    </w:p>
    <w:sectPr w:rsidR="000262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FBF"/>
    <w:multiLevelType w:val="hybridMultilevel"/>
    <w:tmpl w:val="414427D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B4768"/>
    <w:multiLevelType w:val="hybridMultilevel"/>
    <w:tmpl w:val="AEC6984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B23C8"/>
    <w:multiLevelType w:val="hybridMultilevel"/>
    <w:tmpl w:val="C212A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A2"/>
    <w:rsid w:val="00026231"/>
    <w:rsid w:val="002003D4"/>
    <w:rsid w:val="003610A2"/>
    <w:rsid w:val="00655A84"/>
    <w:rsid w:val="00670EA1"/>
    <w:rsid w:val="007B08BB"/>
    <w:rsid w:val="00A2223E"/>
    <w:rsid w:val="00C836DD"/>
    <w:rsid w:val="00CA62AF"/>
    <w:rsid w:val="00DA416B"/>
    <w:rsid w:val="00EF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231"/>
    <w:pPr>
      <w:ind w:left="720"/>
      <w:contextualSpacing/>
    </w:pPr>
  </w:style>
  <w:style w:type="character" w:styleId="Lienhypertexte">
    <w:name w:val="Hyperlink"/>
    <w:uiPriority w:val="99"/>
    <w:unhideWhenUsed/>
    <w:rsid w:val="007B0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rudhom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prudhomme@cslaval.q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steveprudhomme.com/support/knowledgebase.php?article=5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udhomme\Dropbox\PROJETS\CP\PROJETS\Projet%20de%20base%20de%20connaissances\Gabarit%20Base%20de%20connaissances\Base%20de%20connaissance%20-%20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2DF49-503F-44F3-B345-7749EE0C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 de connaissance - Modèle.dot</Template>
  <TotalTime>33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C.S. de Laval</Company>
  <LinksUpToDate>false</LinksUpToDate>
  <CharactersWithSpaces>1722</CharactersWithSpaces>
  <SharedDoc>false</SharedDoc>
  <HLinks>
    <vt:vector size="12" baseType="variant">
      <vt:variant>
        <vt:i4>7143491</vt:i4>
      </vt:variant>
      <vt:variant>
        <vt:i4>3</vt:i4>
      </vt:variant>
      <vt:variant>
        <vt:i4>0</vt:i4>
      </vt:variant>
      <vt:variant>
        <vt:i4>5</vt:i4>
      </vt:variant>
      <vt:variant>
        <vt:lpwstr>mailto:sprudhom@gmail.com</vt:lpwstr>
      </vt:variant>
      <vt:variant>
        <vt:lpwstr/>
      </vt:variant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mailto:sprudhomme@cslaval.qc.ca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2015-09-08T11:35:00Z</dcterms:created>
  <dcterms:modified xsi:type="dcterms:W3CDTF">2015-09-08T12:08:00Z</dcterms:modified>
</cp:coreProperties>
</file>